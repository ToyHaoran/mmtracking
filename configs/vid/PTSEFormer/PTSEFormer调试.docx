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EEEE"/>
  <w:body>
    <w:p w14:paraId="2B928545" w14:textId="5C6DAE47" w:rsidR="00932A42" w:rsidRDefault="00932A42" w:rsidP="00EA6A30"/>
    <w:p w14:paraId="76C3CEFA" w14:textId="50E85052" w:rsidR="00EC215B" w:rsidRDefault="00EC215B" w:rsidP="00EA6A30"/>
    <w:p w14:paraId="7B5E2B3C" w14:textId="66AD87A5" w:rsidR="00EC215B" w:rsidRDefault="00EC215B" w:rsidP="00EA6A30"/>
    <w:p w14:paraId="2A399FAE" w14:textId="1AE82309" w:rsidR="00EC215B" w:rsidRDefault="00EC215B" w:rsidP="00EA6A30">
      <w:r>
        <w:rPr>
          <w:noProof/>
        </w:rPr>
        <w:drawing>
          <wp:inline distT="0" distB="0" distL="0" distR="0" wp14:anchorId="1C81F232" wp14:editId="7F668423">
            <wp:extent cx="2490788" cy="1807146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7763" cy="181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CE89" w14:textId="01907CDF" w:rsidR="00EC215B" w:rsidRDefault="00EC215B" w:rsidP="00EA6A30">
      <w:r>
        <w:rPr>
          <w:noProof/>
        </w:rPr>
        <w:drawing>
          <wp:inline distT="0" distB="0" distL="0" distR="0" wp14:anchorId="31C4A6D1" wp14:editId="1C54F039">
            <wp:extent cx="4482023" cy="12811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792" cy="128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3967" w14:textId="2002EC77" w:rsidR="00EC215B" w:rsidRDefault="00EC215B" w:rsidP="00EA6A30">
      <w:r>
        <w:rPr>
          <w:rFonts w:hint="eastAsia"/>
        </w:rPr>
        <w:t>得把参考帧的特征拆开，分别进行</w:t>
      </w:r>
      <w:r>
        <w:rPr>
          <w:rFonts w:hint="eastAsia"/>
        </w:rPr>
        <w:t>TFMA</w:t>
      </w:r>
      <w:r>
        <w:rPr>
          <w:rFonts w:hint="eastAsia"/>
        </w:rPr>
        <w:t>，不能合在一起。</w:t>
      </w:r>
    </w:p>
    <w:p w14:paraId="2B365FC2" w14:textId="600456BD" w:rsidR="00EE2752" w:rsidRDefault="00EE2752" w:rsidP="00EA6A30"/>
    <w:p w14:paraId="21807285" w14:textId="57B61455" w:rsidR="00EE2752" w:rsidRDefault="00EE2752" w:rsidP="00EA6A30"/>
    <w:p w14:paraId="7F36EDAC" w14:textId="5D043D32" w:rsidR="00EE2752" w:rsidRDefault="00F9030D" w:rsidP="00EA6A30">
      <w:pPr>
        <w:rPr>
          <w:rFonts w:hint="eastAsia"/>
        </w:rPr>
      </w:pPr>
      <w:r>
        <w:rPr>
          <w:noProof/>
        </w:rPr>
        <w:drawing>
          <wp:inline distT="0" distB="0" distL="0" distR="0" wp14:anchorId="06AC8A39" wp14:editId="62F881E6">
            <wp:extent cx="6840220" cy="8928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D00A" w14:textId="2CC32080" w:rsidR="00EE2752" w:rsidRPr="00EA6A30" w:rsidRDefault="00EE2752" w:rsidP="00EA6A30">
      <w:pPr>
        <w:rPr>
          <w:rFonts w:hint="eastAsia"/>
        </w:rPr>
      </w:pPr>
      <w:r>
        <w:rPr>
          <w:rFonts w:hint="eastAsia"/>
        </w:rPr>
        <w:t>有问题，放弃，只学习其中的思想。</w:t>
      </w:r>
    </w:p>
    <w:sectPr w:rsidR="00EE2752" w:rsidRPr="00EA6A30" w:rsidSect="00D83ADA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7CC4"/>
    <w:multiLevelType w:val="multilevel"/>
    <w:tmpl w:val="FD30CB78"/>
    <w:numStyleLink w:val="a"/>
  </w:abstractNum>
  <w:abstractNum w:abstractNumId="1" w15:restartNumberingAfterBreak="0">
    <w:nsid w:val="0299607D"/>
    <w:multiLevelType w:val="multilevel"/>
    <w:tmpl w:val="7EC4C2A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suff w:val="space"/>
      <w:lvlText w:val="%3."/>
      <w:lvlJc w:val="right"/>
      <w:pPr>
        <w:ind w:left="0" w:firstLine="840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suff w:val="space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suff w:val="space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suff w:val="space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suff w:val="space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35801FA"/>
    <w:multiLevelType w:val="multilevel"/>
    <w:tmpl w:val="FD30CB78"/>
    <w:styleLink w:val="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  <w:b/>
        <w:i w:val="0"/>
        <w:color w:val="FF0000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eastAsia"/>
        <w:b/>
        <w:i w:val="0"/>
        <w:color w:val="0070C0"/>
      </w:rPr>
    </w:lvl>
    <w:lvl w:ilvl="2">
      <w:start w:val="1"/>
      <w:numFmt w:val="lowerRoman"/>
      <w:suff w:val="space"/>
      <w:lvlText w:val="%3."/>
      <w:lvlJc w:val="right"/>
      <w:pPr>
        <w:ind w:left="624" w:firstLine="0"/>
      </w:pPr>
      <w:rPr>
        <w:rFonts w:hint="eastAsia"/>
        <w:b/>
        <w:i w:val="0"/>
        <w:color w:val="00B050"/>
      </w:rPr>
    </w:lvl>
    <w:lvl w:ilvl="3">
      <w:start w:val="1"/>
      <w:numFmt w:val="decimal"/>
      <w:suff w:val="space"/>
      <w:lvlText w:val="%4."/>
      <w:lvlJc w:val="left"/>
      <w:pPr>
        <w:ind w:left="964" w:hanging="227"/>
      </w:pPr>
      <w:rPr>
        <w:rFonts w:hint="eastAsia"/>
        <w:b/>
        <w:i w:val="0"/>
        <w:color w:val="00B0F0"/>
      </w:rPr>
    </w:lvl>
    <w:lvl w:ilvl="4">
      <w:start w:val="1"/>
      <w:numFmt w:val="lowerLetter"/>
      <w:suff w:val="space"/>
      <w:lvlText w:val="%5."/>
      <w:lvlJc w:val="left"/>
      <w:pPr>
        <w:ind w:left="1191" w:hanging="227"/>
      </w:pPr>
      <w:rPr>
        <w:rFonts w:hint="eastAsia"/>
        <w:b/>
        <w:i w:val="0"/>
        <w:color w:val="A8D08D" w:themeColor="accent6" w:themeTint="99"/>
      </w:rPr>
    </w:lvl>
    <w:lvl w:ilvl="5">
      <w:start w:val="1"/>
      <w:numFmt w:val="lowerRoman"/>
      <w:suff w:val="space"/>
      <w:lvlText w:val="%6."/>
      <w:lvlJc w:val="right"/>
      <w:pPr>
        <w:ind w:left="1418" w:firstLine="0"/>
      </w:pPr>
      <w:rPr>
        <w:rFonts w:hint="eastAsia"/>
        <w:b/>
        <w:i w:val="0"/>
      </w:rPr>
    </w:lvl>
    <w:lvl w:ilvl="6">
      <w:start w:val="1"/>
      <w:numFmt w:val="decimal"/>
      <w:suff w:val="space"/>
      <w:lvlText w:val="%7."/>
      <w:lvlJc w:val="left"/>
      <w:pPr>
        <w:ind w:left="1985" w:hanging="28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2268" w:hanging="283"/>
      </w:pPr>
      <w:rPr>
        <w:rFonts w:hint="eastAsia"/>
      </w:rPr>
    </w:lvl>
    <w:lvl w:ilvl="8">
      <w:start w:val="1"/>
      <w:numFmt w:val="lowerRoman"/>
      <w:suff w:val="space"/>
      <w:lvlText w:val="%9."/>
      <w:lvlJc w:val="right"/>
      <w:pPr>
        <w:ind w:left="2552" w:hanging="284"/>
      </w:pPr>
      <w:rPr>
        <w:rFonts w:hint="eastAsia"/>
      </w:rPr>
    </w:lvl>
  </w:abstractNum>
  <w:abstractNum w:abstractNumId="3" w15:restartNumberingAfterBreak="0">
    <w:nsid w:val="11A6370D"/>
    <w:multiLevelType w:val="multilevel"/>
    <w:tmpl w:val="FD30CB78"/>
    <w:numStyleLink w:val="a"/>
  </w:abstractNum>
  <w:abstractNum w:abstractNumId="4" w15:restartNumberingAfterBreak="0">
    <w:nsid w:val="178331B0"/>
    <w:multiLevelType w:val="multilevel"/>
    <w:tmpl w:val="5EFE9D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suff w:val="space"/>
      <w:lvlText w:val="%3."/>
      <w:lvlJc w:val="right"/>
      <w:pPr>
        <w:ind w:left="0" w:firstLine="840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suff w:val="space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suff w:val="space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suff w:val="space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suff w:val="space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1EC517B3"/>
    <w:multiLevelType w:val="multilevel"/>
    <w:tmpl w:val="5EFE9D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suff w:val="space"/>
      <w:lvlText w:val="%3."/>
      <w:lvlJc w:val="right"/>
      <w:pPr>
        <w:ind w:left="0" w:firstLine="840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suff w:val="space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suff w:val="space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suff w:val="space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suff w:val="space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2BAC1FC7"/>
    <w:multiLevelType w:val="multilevel"/>
    <w:tmpl w:val="502E54F0"/>
    <w:lvl w:ilvl="0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suff w:val="space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space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suff w:val="space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suff w:val="space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suff w:val="space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suff w:val="space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suff w:val="space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432F17"/>
    <w:multiLevelType w:val="multilevel"/>
    <w:tmpl w:val="FD30CB78"/>
    <w:numStyleLink w:val="a"/>
  </w:abstractNum>
  <w:abstractNum w:abstractNumId="8" w15:restartNumberingAfterBreak="0">
    <w:nsid w:val="34530D12"/>
    <w:multiLevelType w:val="multilevel"/>
    <w:tmpl w:val="FD30CB78"/>
    <w:numStyleLink w:val="a"/>
  </w:abstractNum>
  <w:abstractNum w:abstractNumId="9" w15:restartNumberingAfterBreak="0">
    <w:nsid w:val="35EA1A56"/>
    <w:multiLevelType w:val="multilevel"/>
    <w:tmpl w:val="5EFE9D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suff w:val="space"/>
      <w:lvlText w:val="%3."/>
      <w:lvlJc w:val="right"/>
      <w:pPr>
        <w:ind w:left="0" w:firstLine="840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suff w:val="space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suff w:val="space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suff w:val="space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suff w:val="space"/>
      <w:lvlText w:val="%9."/>
      <w:lvlJc w:val="right"/>
      <w:pPr>
        <w:ind w:left="3780" w:hanging="420"/>
      </w:pPr>
      <w:rPr>
        <w:rFonts w:hint="eastAsia"/>
      </w:rPr>
    </w:lvl>
  </w:abstractNum>
  <w:abstractNum w:abstractNumId="10" w15:restartNumberingAfterBreak="0">
    <w:nsid w:val="3C234876"/>
    <w:multiLevelType w:val="hybridMultilevel"/>
    <w:tmpl w:val="045EFE38"/>
    <w:lvl w:ilvl="0" w:tplc="2E16900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EC3E8A"/>
    <w:multiLevelType w:val="multilevel"/>
    <w:tmpl w:val="7EC4C2A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suff w:val="space"/>
      <w:lvlText w:val="%3."/>
      <w:lvlJc w:val="right"/>
      <w:pPr>
        <w:ind w:left="0" w:firstLine="840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suff w:val="space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suff w:val="space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suff w:val="space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suff w:val="space"/>
      <w:lvlText w:val="%9."/>
      <w:lvlJc w:val="right"/>
      <w:pPr>
        <w:ind w:left="3780" w:hanging="420"/>
      </w:pPr>
      <w:rPr>
        <w:rFonts w:hint="eastAsia"/>
      </w:rPr>
    </w:lvl>
  </w:abstractNum>
  <w:abstractNum w:abstractNumId="12" w15:restartNumberingAfterBreak="0">
    <w:nsid w:val="47B652FC"/>
    <w:multiLevelType w:val="multilevel"/>
    <w:tmpl w:val="FD30CB78"/>
    <w:numStyleLink w:val="a"/>
  </w:abstractNum>
  <w:abstractNum w:abstractNumId="13" w15:restartNumberingAfterBreak="0">
    <w:nsid w:val="4D2419D7"/>
    <w:multiLevelType w:val="hybridMultilevel"/>
    <w:tmpl w:val="ACB06D0C"/>
    <w:lvl w:ilvl="0" w:tplc="CD443F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800E19"/>
    <w:multiLevelType w:val="multilevel"/>
    <w:tmpl w:val="5EFE9D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suff w:val="space"/>
      <w:lvlText w:val="%3."/>
      <w:lvlJc w:val="right"/>
      <w:pPr>
        <w:ind w:left="0" w:firstLine="840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suff w:val="space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suff w:val="space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suff w:val="space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suff w:val="space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53065A4D"/>
    <w:multiLevelType w:val="multilevel"/>
    <w:tmpl w:val="2EE8FD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8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suff w:val="space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 w15:restartNumberingAfterBreak="0">
    <w:nsid w:val="7FB63DCB"/>
    <w:multiLevelType w:val="multilevel"/>
    <w:tmpl w:val="5EFE9D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suff w:val="space"/>
      <w:lvlText w:val="%3."/>
      <w:lvlJc w:val="right"/>
      <w:pPr>
        <w:ind w:left="0" w:firstLine="840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suff w:val="space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suff w:val="space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suff w:val="space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suff w:val="space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14"/>
  </w:num>
  <w:num w:numId="8">
    <w:abstractNumId w:val="1"/>
  </w:num>
  <w:num w:numId="9">
    <w:abstractNumId w:val="11"/>
  </w:num>
  <w:num w:numId="10">
    <w:abstractNumId w:val="10"/>
  </w:num>
  <w:num w:numId="11">
    <w:abstractNumId w:val="13"/>
  </w:num>
  <w:num w:numId="12">
    <w:abstractNumId w:val="2"/>
  </w:num>
  <w:num w:numId="13">
    <w:abstractNumId w:val="12"/>
  </w:num>
  <w:num w:numId="14">
    <w:abstractNumId w:val="7"/>
  </w:num>
  <w:num w:numId="15">
    <w:abstractNumId w:val="3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isplayBackgroundShape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06"/>
    <w:rsid w:val="00054872"/>
    <w:rsid w:val="000636DA"/>
    <w:rsid w:val="00154A7F"/>
    <w:rsid w:val="001557CC"/>
    <w:rsid w:val="001779D1"/>
    <w:rsid w:val="001A4CF8"/>
    <w:rsid w:val="002049E5"/>
    <w:rsid w:val="00216D21"/>
    <w:rsid w:val="00227212"/>
    <w:rsid w:val="00233A4B"/>
    <w:rsid w:val="00266982"/>
    <w:rsid w:val="002778C0"/>
    <w:rsid w:val="00290FE0"/>
    <w:rsid w:val="002B76B1"/>
    <w:rsid w:val="002C7A08"/>
    <w:rsid w:val="0036046B"/>
    <w:rsid w:val="00393BE1"/>
    <w:rsid w:val="00403F2B"/>
    <w:rsid w:val="00416F6A"/>
    <w:rsid w:val="004305C6"/>
    <w:rsid w:val="00445DCC"/>
    <w:rsid w:val="0046672F"/>
    <w:rsid w:val="0047670F"/>
    <w:rsid w:val="004D3002"/>
    <w:rsid w:val="004D3E06"/>
    <w:rsid w:val="004D636E"/>
    <w:rsid w:val="00577E8B"/>
    <w:rsid w:val="005C3098"/>
    <w:rsid w:val="005D56CE"/>
    <w:rsid w:val="00665F34"/>
    <w:rsid w:val="00686F0D"/>
    <w:rsid w:val="00693DAB"/>
    <w:rsid w:val="00697EB2"/>
    <w:rsid w:val="006A15C2"/>
    <w:rsid w:val="006B622A"/>
    <w:rsid w:val="006C0532"/>
    <w:rsid w:val="00725F83"/>
    <w:rsid w:val="007D26DA"/>
    <w:rsid w:val="00923C3D"/>
    <w:rsid w:val="00932A42"/>
    <w:rsid w:val="009355EC"/>
    <w:rsid w:val="009571D9"/>
    <w:rsid w:val="00961119"/>
    <w:rsid w:val="009D0703"/>
    <w:rsid w:val="009E511D"/>
    <w:rsid w:val="00AD0057"/>
    <w:rsid w:val="00AF265D"/>
    <w:rsid w:val="00B628F1"/>
    <w:rsid w:val="00B923E3"/>
    <w:rsid w:val="00BB4ECF"/>
    <w:rsid w:val="00BE14A7"/>
    <w:rsid w:val="00BF2343"/>
    <w:rsid w:val="00C4215D"/>
    <w:rsid w:val="00C722DF"/>
    <w:rsid w:val="00D06517"/>
    <w:rsid w:val="00D83291"/>
    <w:rsid w:val="00D83ADA"/>
    <w:rsid w:val="00DE3DD4"/>
    <w:rsid w:val="00E22564"/>
    <w:rsid w:val="00E33F68"/>
    <w:rsid w:val="00EA6A30"/>
    <w:rsid w:val="00EC215B"/>
    <w:rsid w:val="00EE2752"/>
    <w:rsid w:val="00EE5B8C"/>
    <w:rsid w:val="00F9030D"/>
    <w:rsid w:val="00FD71D9"/>
    <w:rsid w:val="00FE777E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ee"/>
    </o:shapedefaults>
    <o:shapelayout v:ext="edit">
      <o:idmap v:ext="edit" data="1"/>
    </o:shapelayout>
  </w:shapeDefaults>
  <w:decimalSymbol w:val="."/>
  <w:listSeparator w:val=","/>
  <w14:docId w14:val="00819842"/>
  <w15:chartTrackingRefBased/>
  <w15:docId w15:val="{477F1662-E68B-44AA-9E01-71EF8260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77E8B"/>
    <w:pPr>
      <w:widowControl w:val="0"/>
      <w:jc w:val="both"/>
    </w:pPr>
    <w:rPr>
      <w:rFonts w:ascii="Cambria Math" w:eastAsia="宋体" w:hAnsi="Cambria Math"/>
    </w:rPr>
  </w:style>
  <w:style w:type="paragraph" w:styleId="1">
    <w:name w:val="heading 1"/>
    <w:next w:val="a0"/>
    <w:link w:val="10"/>
    <w:autoRedefine/>
    <w:uiPriority w:val="9"/>
    <w:qFormat/>
    <w:rsid w:val="006C0532"/>
    <w:pPr>
      <w:keepNext/>
      <w:keepLines/>
      <w:outlineLvl w:val="0"/>
    </w:pPr>
    <w:rPr>
      <w:b/>
      <w:bCs/>
      <w:color w:val="FF0000"/>
      <w:kern w:val="44"/>
      <w:sz w:val="36"/>
      <w:szCs w:val="44"/>
    </w:rPr>
  </w:style>
  <w:style w:type="paragraph" w:styleId="2">
    <w:name w:val="heading 2"/>
    <w:next w:val="a0"/>
    <w:link w:val="20"/>
    <w:autoRedefine/>
    <w:uiPriority w:val="9"/>
    <w:unhideWhenUsed/>
    <w:qFormat/>
    <w:rsid w:val="00697EB2"/>
    <w:pPr>
      <w:keepNext/>
      <w:keepLines/>
      <w:outlineLvl w:val="1"/>
    </w:pPr>
    <w:rPr>
      <w:rFonts w:cstheme="majorBidi"/>
      <w:b/>
      <w:bCs/>
      <w:color w:val="0070C0"/>
      <w:sz w:val="32"/>
      <w:szCs w:val="32"/>
    </w:rPr>
  </w:style>
  <w:style w:type="paragraph" w:styleId="3">
    <w:name w:val="heading 3"/>
    <w:next w:val="a0"/>
    <w:link w:val="30"/>
    <w:autoRedefine/>
    <w:uiPriority w:val="9"/>
    <w:unhideWhenUsed/>
    <w:qFormat/>
    <w:rsid w:val="006C0532"/>
    <w:pPr>
      <w:keepNext/>
      <w:keepLines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next w:val="a0"/>
    <w:link w:val="40"/>
    <w:autoRedefine/>
    <w:uiPriority w:val="9"/>
    <w:unhideWhenUsed/>
    <w:qFormat/>
    <w:rsid w:val="00154A7F"/>
    <w:pPr>
      <w:keepNext/>
      <w:keepLines/>
      <w:outlineLvl w:val="3"/>
    </w:pPr>
    <w:rPr>
      <w:rFonts w:cstheme="majorBidi"/>
      <w:b/>
      <w:bCs/>
      <w:color w:val="9CC2E5" w:themeColor="accent5" w:themeTint="99"/>
      <w:sz w:val="28"/>
      <w:szCs w:val="28"/>
    </w:rPr>
  </w:style>
  <w:style w:type="paragraph" w:styleId="5">
    <w:name w:val="heading 5"/>
    <w:next w:val="a0"/>
    <w:link w:val="50"/>
    <w:autoRedefine/>
    <w:uiPriority w:val="9"/>
    <w:unhideWhenUsed/>
    <w:qFormat/>
    <w:rsid w:val="0047670F"/>
    <w:pPr>
      <w:keepNext/>
      <w:keepLines/>
      <w:outlineLvl w:val="4"/>
    </w:pPr>
    <w:rPr>
      <w:rFonts w:eastAsiaTheme="majorEastAsia"/>
      <w:b/>
      <w:bCs/>
      <w:color w:val="A8D08D" w:themeColor="accent6" w:themeTint="99"/>
      <w:sz w:val="28"/>
      <w:szCs w:val="28"/>
    </w:rPr>
  </w:style>
  <w:style w:type="paragraph" w:styleId="6">
    <w:name w:val="heading 6"/>
    <w:next w:val="a0"/>
    <w:link w:val="60"/>
    <w:uiPriority w:val="9"/>
    <w:semiHidden/>
    <w:unhideWhenUsed/>
    <w:qFormat/>
    <w:rsid w:val="002B76B1"/>
    <w:pPr>
      <w:keepNext/>
      <w:keepLines/>
      <w:outlineLvl w:val="5"/>
    </w:pPr>
    <w:rPr>
      <w:rFonts w:asciiTheme="majorHAnsi" w:eastAsia="微软雅黑" w:hAnsiTheme="majorHAnsi" w:cstheme="majorBidi"/>
      <w:b/>
      <w:bCs/>
      <w:color w:val="A6A6A6" w:themeColor="background1" w:themeShade="A6"/>
      <w:sz w:val="24"/>
      <w:szCs w:val="24"/>
    </w:rPr>
  </w:style>
  <w:style w:type="paragraph" w:styleId="7">
    <w:name w:val="heading 7"/>
    <w:basedOn w:val="a0"/>
    <w:next w:val="a0"/>
    <w:link w:val="70"/>
    <w:autoRedefine/>
    <w:uiPriority w:val="9"/>
    <w:semiHidden/>
    <w:unhideWhenUsed/>
    <w:qFormat/>
    <w:rsid w:val="0036046B"/>
    <w:pPr>
      <w:keepNext/>
      <w:keepLines/>
      <w:spacing w:before="240" w:after="64" w:line="320" w:lineRule="auto"/>
      <w:outlineLvl w:val="6"/>
    </w:pPr>
    <w:rPr>
      <w:bCs/>
      <w:sz w:val="1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FE777E"/>
    <w:pPr>
      <w:widowControl w:val="0"/>
      <w:jc w:val="both"/>
    </w:pPr>
  </w:style>
  <w:style w:type="character" w:customStyle="1" w:styleId="10">
    <w:name w:val="标题 1 字符"/>
    <w:basedOn w:val="a1"/>
    <w:link w:val="1"/>
    <w:uiPriority w:val="9"/>
    <w:rsid w:val="006C0532"/>
    <w:rPr>
      <w:b/>
      <w:bCs/>
      <w:color w:val="FF0000"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697EB2"/>
    <w:rPr>
      <w:rFonts w:cstheme="majorBidi"/>
      <w:b/>
      <w:bCs/>
      <w:color w:val="0070C0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6C0532"/>
    <w:rPr>
      <w:b/>
      <w:bCs/>
      <w:color w:val="00B050"/>
      <w:sz w:val="30"/>
      <w:szCs w:val="32"/>
    </w:rPr>
  </w:style>
  <w:style w:type="character" w:customStyle="1" w:styleId="40">
    <w:name w:val="标题 4 字符"/>
    <w:basedOn w:val="a1"/>
    <w:link w:val="4"/>
    <w:uiPriority w:val="9"/>
    <w:rsid w:val="00154A7F"/>
    <w:rPr>
      <w:rFonts w:cstheme="majorBidi"/>
      <w:b/>
      <w:bCs/>
      <w:color w:val="9CC2E5" w:themeColor="accent5" w:themeTint="99"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47670F"/>
    <w:rPr>
      <w:rFonts w:eastAsiaTheme="majorEastAsia"/>
      <w:b/>
      <w:bCs/>
      <w:color w:val="A8D08D" w:themeColor="accent6" w:themeTint="99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2B76B1"/>
    <w:rPr>
      <w:rFonts w:asciiTheme="majorHAnsi" w:eastAsia="微软雅黑" w:hAnsiTheme="majorHAnsi" w:cstheme="majorBidi"/>
      <w:b/>
      <w:bCs/>
      <w:color w:val="A6A6A6" w:themeColor="background1" w:themeShade="A6"/>
      <w:sz w:val="24"/>
      <w:szCs w:val="24"/>
    </w:rPr>
  </w:style>
  <w:style w:type="paragraph" w:styleId="a5">
    <w:name w:val="List Paragraph"/>
    <w:basedOn w:val="a0"/>
    <w:uiPriority w:val="34"/>
    <w:qFormat/>
    <w:rsid w:val="00290FE0"/>
    <w:pPr>
      <w:ind w:firstLineChars="200" w:firstLine="420"/>
    </w:pPr>
  </w:style>
  <w:style w:type="numbering" w:customStyle="1" w:styleId="a">
    <w:name w:val="自定义列表"/>
    <w:basedOn w:val="a3"/>
    <w:uiPriority w:val="99"/>
    <w:rsid w:val="005D56CE"/>
    <w:pPr>
      <w:numPr>
        <w:numId w:val="12"/>
      </w:numPr>
    </w:pPr>
  </w:style>
  <w:style w:type="table" w:styleId="a6">
    <w:name w:val="Table Grid"/>
    <w:basedOn w:val="a2"/>
    <w:uiPriority w:val="39"/>
    <w:rsid w:val="00EA6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name w:val="三线表(论文用)"/>
    <w:basedOn w:val="a2"/>
    <w:uiPriority w:val="99"/>
    <w:rsid w:val="004D3002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70">
    <w:name w:val="标题 7 字符"/>
    <w:basedOn w:val="a1"/>
    <w:link w:val="7"/>
    <w:uiPriority w:val="9"/>
    <w:semiHidden/>
    <w:rsid w:val="0036046B"/>
    <w:rPr>
      <w:rFonts w:ascii="Cambria Math" w:eastAsia="宋体" w:hAnsi="Cambria Math"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91;&#26723;\&#33258;&#23450;&#20041;%20Office%20&#27169;&#26495;\&#28784;&#33394;&#32972;&#26223;-&#24425;&#33394;&#26631;&#39064;-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25C2E-1944-40F7-9A8E-74E416EAE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灰色背景-彩色标题-模板</Template>
  <TotalTime>28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李浩然</dc:creator>
  <cp:keywords/>
  <dc:description/>
  <cp:lastModifiedBy>李 浩然</cp:lastModifiedBy>
  <cp:revision>3</cp:revision>
  <dcterms:created xsi:type="dcterms:W3CDTF">2023-07-24T02:32:00Z</dcterms:created>
  <dcterms:modified xsi:type="dcterms:W3CDTF">2023-07-24T05:04:00Z</dcterms:modified>
</cp:coreProperties>
</file>